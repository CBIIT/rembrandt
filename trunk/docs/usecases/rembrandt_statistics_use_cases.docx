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7740"/>
      </w:tblGrid>
      <w:tr w:rsidR="00C4538D" w:rsidTr="007F0B15">
        <w:trPr>
          <w:trHeight w:val="232"/>
        </w:trPr>
        <w:tc>
          <w:tcPr>
            <w:tcW w:w="1800" w:type="dxa"/>
            <w:shd w:val="pct12" w:color="auto" w:fill="FFFFFF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 Case Name</w:t>
            </w:r>
          </w:p>
        </w:tc>
        <w:tc>
          <w:tcPr>
            <w:tcW w:w="7740" w:type="dxa"/>
            <w:shd w:val="pct12" w:color="auto" w:fill="FFFFFF"/>
          </w:tcPr>
          <w:p w:rsidR="00C4538D" w:rsidRDefault="00C4538D" w:rsidP="00A1554B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Rembrandt Statistic Data Display</w:t>
            </w:r>
          </w:p>
        </w:tc>
      </w:tr>
      <w:tr w:rsidR="00C4538D" w:rsidTr="007F0B15">
        <w:trPr>
          <w:trHeight w:val="232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 Case ID</w:t>
            </w:r>
          </w:p>
        </w:tc>
        <w:tc>
          <w:tcPr>
            <w:tcW w:w="774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</w:tr>
      <w:tr w:rsidR="00C4538D" w:rsidTr="007F0B15">
        <w:trPr>
          <w:trHeight w:val="232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Primary Actor</w:t>
            </w:r>
          </w:p>
        </w:tc>
        <w:tc>
          <w:tcPr>
            <w:tcW w:w="774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Any user</w:t>
            </w:r>
          </w:p>
        </w:tc>
      </w:tr>
      <w:tr w:rsidR="00C4538D" w:rsidTr="007F0B15">
        <w:trPr>
          <w:cantSplit/>
          <w:trHeight w:val="463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7740" w:type="dxa"/>
            <w:tcBorders>
              <w:bottom w:val="nil"/>
            </w:tcBorders>
          </w:tcPr>
          <w:p w:rsidR="00C4538D" w:rsidRDefault="00C4538D" w:rsidP="00A1554B">
            <w:pPr>
              <w:spacing w:before="0"/>
              <w:ind w:left="0"/>
              <w:jc w:val="lef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see Rembrandt data in statistic fashion in the Rembrandt homepage.  </w:t>
            </w:r>
          </w:p>
        </w:tc>
      </w:tr>
      <w:tr w:rsidR="00C4538D" w:rsidTr="007F0B15">
        <w:trPr>
          <w:cantSplit/>
          <w:trHeight w:val="232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Trigger</w:t>
            </w:r>
          </w:p>
        </w:tc>
        <w:tc>
          <w:tcPr>
            <w:tcW w:w="7740" w:type="dxa"/>
            <w:tcBorders>
              <w:bottom w:val="nil"/>
            </w:tcBorders>
          </w:tcPr>
          <w:p w:rsidR="00C4538D" w:rsidRDefault="00C4538D" w:rsidP="00DB0069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 user desires to </w:t>
            </w:r>
            <w:r>
              <w:rPr>
                <w:sz w:val="20"/>
                <w:szCs w:val="20"/>
              </w:rPr>
              <w:t>use Rembrandt application.</w:t>
            </w:r>
          </w:p>
        </w:tc>
      </w:tr>
      <w:tr w:rsidR="00C4538D" w:rsidTr="007F0B15">
        <w:trPr>
          <w:trHeight w:val="232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Pre-conditions</w:t>
            </w:r>
          </w:p>
        </w:tc>
        <w:tc>
          <w:tcPr>
            <w:tcW w:w="7740" w:type="dxa"/>
          </w:tcPr>
          <w:p w:rsidR="00C4538D" w:rsidRDefault="00C4538D" w:rsidP="00D5345E">
            <w:pPr>
              <w:numPr>
                <w:ilvl w:val="0"/>
                <w:numId w:val="1"/>
              </w:num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None.</w:t>
            </w:r>
          </w:p>
        </w:tc>
      </w:tr>
      <w:tr w:rsidR="00C4538D" w:rsidTr="007F0B15">
        <w:trPr>
          <w:cantSplit/>
          <w:trHeight w:val="2548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Flow of Events</w:t>
            </w:r>
          </w:p>
        </w:tc>
        <w:tc>
          <w:tcPr>
            <w:tcW w:w="7740" w:type="dxa"/>
          </w:tcPr>
          <w:p w:rsidR="00C4538D" w:rsidRDefault="00C4538D" w:rsidP="00016F09">
            <w:pPr>
              <w:numPr>
                <w:ilvl w:val="0"/>
                <w:numId w:val="2"/>
              </w:num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Users on the Rembrandt homepage without logging in.</w:t>
            </w:r>
          </w:p>
          <w:p w:rsidR="00C4538D" w:rsidRDefault="00C4538D" w:rsidP="00016F09">
            <w:pPr>
              <w:numPr>
                <w:ilvl w:val="0"/>
                <w:numId w:val="2"/>
              </w:num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 following Rembrandt </w:t>
            </w:r>
            <w:r>
              <w:rPr>
                <w:sz w:val="20"/>
                <w:szCs w:val="20"/>
              </w:rPr>
              <w:t xml:space="preserve">statistic </w:t>
            </w:r>
            <w:r>
              <w:rPr>
                <w:sz w:val="20"/>
              </w:rPr>
              <w:t>data are displayed.</w:t>
            </w:r>
          </w:p>
          <w:p w:rsidR="00C4538D" w:rsidRDefault="00C4538D" w:rsidP="00A1554B">
            <w:pPr>
              <w:pStyle w:val="ListParagraph"/>
              <w:numPr>
                <w:ilvl w:val="0"/>
                <w:numId w:val="36"/>
              </w:numPr>
              <w:spacing w:before="0"/>
              <w:jc w:val="left"/>
              <w:rPr>
                <w:sz w:val="20"/>
              </w:rPr>
            </w:pPr>
            <w:r w:rsidRPr="00A1554B">
              <w:rPr>
                <w:sz w:val="20"/>
              </w:rPr>
              <w:t>Number of Study Participants</w:t>
            </w:r>
            <w:r>
              <w:rPr>
                <w:sz w:val="20"/>
              </w:rPr>
              <w:t>.</w:t>
            </w:r>
          </w:p>
          <w:p w:rsidR="00C4538D" w:rsidRDefault="00C4538D" w:rsidP="00A1554B">
            <w:pPr>
              <w:pStyle w:val="ListParagraph"/>
              <w:numPr>
                <w:ilvl w:val="0"/>
                <w:numId w:val="36"/>
              </w:numPr>
              <w:spacing w:before="0"/>
              <w:jc w:val="left"/>
              <w:rPr>
                <w:sz w:val="20"/>
              </w:rPr>
            </w:pPr>
            <w:r w:rsidRPr="00A1554B">
              <w:rPr>
                <w:sz w:val="20"/>
              </w:rPr>
              <w:t>Number of Gene Expression Arrays</w:t>
            </w:r>
            <w:r>
              <w:rPr>
                <w:sz w:val="20"/>
              </w:rPr>
              <w:t>.</w:t>
            </w:r>
          </w:p>
          <w:p w:rsidR="00C4538D" w:rsidRDefault="00C4538D" w:rsidP="00A1554B">
            <w:pPr>
              <w:pStyle w:val="ListParagraph"/>
              <w:numPr>
                <w:ilvl w:val="0"/>
                <w:numId w:val="36"/>
              </w:numPr>
              <w:spacing w:before="0"/>
              <w:jc w:val="left"/>
              <w:rPr>
                <w:sz w:val="20"/>
              </w:rPr>
            </w:pPr>
            <w:r w:rsidRPr="00A1554B">
              <w:rPr>
                <w:sz w:val="20"/>
              </w:rPr>
              <w:t>Number of Copy Number Arrays</w:t>
            </w:r>
            <w:r>
              <w:rPr>
                <w:sz w:val="20"/>
              </w:rPr>
              <w:t>.</w:t>
            </w:r>
          </w:p>
          <w:p w:rsidR="00C4538D" w:rsidRPr="00A1554B" w:rsidRDefault="00C4538D" w:rsidP="00A1554B">
            <w:pPr>
              <w:pStyle w:val="ListParagraph"/>
              <w:numPr>
                <w:ilvl w:val="0"/>
                <w:numId w:val="36"/>
              </w:num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Number of O</w:t>
            </w:r>
            <w:r w:rsidRPr="001A7023">
              <w:rPr>
                <w:sz w:val="20"/>
              </w:rPr>
              <w:t>rganizations participating in study</w:t>
            </w:r>
          </w:p>
        </w:tc>
      </w:tr>
      <w:tr w:rsidR="00C4538D" w:rsidTr="007F0B15">
        <w:trPr>
          <w:cantSplit/>
          <w:trHeight w:val="1158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Conditions</w:t>
            </w:r>
          </w:p>
        </w:tc>
        <w:tc>
          <w:tcPr>
            <w:tcW w:w="7740" w:type="dxa"/>
          </w:tcPr>
          <w:p w:rsidR="00C4538D" w:rsidRDefault="00C4538D" w:rsidP="00DF020F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Success Condition:</w:t>
            </w:r>
            <w:r>
              <w:rPr>
                <w:sz w:val="20"/>
              </w:rPr>
              <w:t xml:space="preserve"> Database is running and no network issue.</w:t>
            </w:r>
          </w:p>
          <w:p w:rsidR="00C4538D" w:rsidRDefault="00C4538D" w:rsidP="00DF020F">
            <w:pPr>
              <w:spacing w:before="0"/>
              <w:ind w:left="0"/>
              <w:jc w:val="left"/>
              <w:rPr>
                <w:sz w:val="20"/>
              </w:rPr>
            </w:pPr>
          </w:p>
          <w:p w:rsidR="00C4538D" w:rsidRDefault="00C4538D" w:rsidP="00DF020F">
            <w:pPr>
              <w:spacing w:before="0"/>
              <w:ind w:lef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Error Conditions:</w:t>
            </w:r>
          </w:p>
          <w:p w:rsidR="00C4538D" w:rsidRDefault="00C4538D" w:rsidP="00DF020F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EC1: System Error from the application</w:t>
            </w:r>
          </w:p>
          <w:p w:rsidR="00C4538D" w:rsidRDefault="00C4538D" w:rsidP="007F0B15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EC2: Database Error during Retrieval</w:t>
            </w:r>
          </w:p>
        </w:tc>
      </w:tr>
      <w:tr w:rsidR="00C4538D" w:rsidTr="007F0B15">
        <w:trPr>
          <w:cantSplit/>
          <w:trHeight w:val="232"/>
        </w:trPr>
        <w:tc>
          <w:tcPr>
            <w:tcW w:w="180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Issues/Notes</w:t>
            </w:r>
          </w:p>
        </w:tc>
        <w:tc>
          <w:tcPr>
            <w:tcW w:w="7740" w:type="dxa"/>
          </w:tcPr>
          <w:p w:rsidR="00C4538D" w:rsidRDefault="00C4538D" w:rsidP="00DB0069">
            <w:pPr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:rsidR="00C4538D" w:rsidRDefault="00C4538D" w:rsidP="004B4164">
      <w:pPr>
        <w:ind w:left="0"/>
      </w:pPr>
    </w:p>
    <w:p w:rsidR="00C4538D" w:rsidRDefault="00C4538D"/>
    <w:p w:rsidR="00C4538D" w:rsidRDefault="00C4538D"/>
    <w:sectPr w:rsidR="00C4538D" w:rsidSect="000B2A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462"/>
    <w:multiLevelType w:val="hybridMultilevel"/>
    <w:tmpl w:val="3AC03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3C129E7"/>
    <w:multiLevelType w:val="hybridMultilevel"/>
    <w:tmpl w:val="5A423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72954E8"/>
    <w:multiLevelType w:val="hybridMultilevel"/>
    <w:tmpl w:val="24C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8050C3"/>
    <w:multiLevelType w:val="hybridMultilevel"/>
    <w:tmpl w:val="13A29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B47652E"/>
    <w:multiLevelType w:val="hybridMultilevel"/>
    <w:tmpl w:val="CEE2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136926"/>
    <w:multiLevelType w:val="hybridMultilevel"/>
    <w:tmpl w:val="3272C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9AB708C"/>
    <w:multiLevelType w:val="multilevel"/>
    <w:tmpl w:val="7E4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ABB34A2"/>
    <w:multiLevelType w:val="hybridMultilevel"/>
    <w:tmpl w:val="4502E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B705A71"/>
    <w:multiLevelType w:val="hybridMultilevel"/>
    <w:tmpl w:val="D4487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BF0DB1"/>
    <w:multiLevelType w:val="hybridMultilevel"/>
    <w:tmpl w:val="CB701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5C5553"/>
    <w:multiLevelType w:val="hybridMultilevel"/>
    <w:tmpl w:val="14624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5475D6F"/>
    <w:multiLevelType w:val="hybridMultilevel"/>
    <w:tmpl w:val="6686B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6DD1E45"/>
    <w:multiLevelType w:val="hybridMultilevel"/>
    <w:tmpl w:val="09D0C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0212951"/>
    <w:multiLevelType w:val="hybridMultilevel"/>
    <w:tmpl w:val="7BA01A6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93E324C"/>
    <w:multiLevelType w:val="hybridMultilevel"/>
    <w:tmpl w:val="BB92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6C0645F"/>
    <w:multiLevelType w:val="hybridMultilevel"/>
    <w:tmpl w:val="C8446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9FC1073"/>
    <w:multiLevelType w:val="hybridMultilevel"/>
    <w:tmpl w:val="886E60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EC4687D"/>
    <w:multiLevelType w:val="hybridMultilevel"/>
    <w:tmpl w:val="8D44F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02158DA"/>
    <w:multiLevelType w:val="hybridMultilevel"/>
    <w:tmpl w:val="ED324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1E0452E"/>
    <w:multiLevelType w:val="hybridMultilevel"/>
    <w:tmpl w:val="65B65EB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20">
    <w:nsid w:val="52CD5899"/>
    <w:multiLevelType w:val="hybridMultilevel"/>
    <w:tmpl w:val="781E7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6775B13"/>
    <w:multiLevelType w:val="hybridMultilevel"/>
    <w:tmpl w:val="453EB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8A5042A"/>
    <w:multiLevelType w:val="hybridMultilevel"/>
    <w:tmpl w:val="E8385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B633B7B"/>
    <w:multiLevelType w:val="hybridMultilevel"/>
    <w:tmpl w:val="55E21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D119B4"/>
    <w:multiLevelType w:val="hybridMultilevel"/>
    <w:tmpl w:val="7E445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C1012DF"/>
    <w:multiLevelType w:val="hybridMultilevel"/>
    <w:tmpl w:val="4B5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DBF244F"/>
    <w:multiLevelType w:val="hybridMultilevel"/>
    <w:tmpl w:val="6DFCC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D61081"/>
    <w:multiLevelType w:val="hybridMultilevel"/>
    <w:tmpl w:val="8FDE9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F033EE7"/>
    <w:multiLevelType w:val="hybridMultilevel"/>
    <w:tmpl w:val="C75A6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1386F5D"/>
    <w:multiLevelType w:val="hybridMultilevel"/>
    <w:tmpl w:val="115EC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337034D"/>
    <w:multiLevelType w:val="hybridMultilevel"/>
    <w:tmpl w:val="B8A06F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4E20DB3"/>
    <w:multiLevelType w:val="hybridMultilevel"/>
    <w:tmpl w:val="984AE2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96D4D6D"/>
    <w:multiLevelType w:val="hybridMultilevel"/>
    <w:tmpl w:val="40EA9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58121B4"/>
    <w:multiLevelType w:val="hybridMultilevel"/>
    <w:tmpl w:val="7F8A5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8ED5E29"/>
    <w:multiLevelType w:val="hybridMultilevel"/>
    <w:tmpl w:val="4C745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BEA1C7B"/>
    <w:multiLevelType w:val="hybridMultilevel"/>
    <w:tmpl w:val="BBDC5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22"/>
  </w:num>
  <w:num w:numId="3">
    <w:abstractNumId w:val="7"/>
  </w:num>
  <w:num w:numId="4">
    <w:abstractNumId w:val="16"/>
  </w:num>
  <w:num w:numId="5">
    <w:abstractNumId w:val="30"/>
  </w:num>
  <w:num w:numId="6">
    <w:abstractNumId w:val="33"/>
  </w:num>
  <w:num w:numId="7">
    <w:abstractNumId w:val="4"/>
  </w:num>
  <w:num w:numId="8">
    <w:abstractNumId w:val="19"/>
  </w:num>
  <w:num w:numId="9">
    <w:abstractNumId w:val="27"/>
  </w:num>
  <w:num w:numId="10">
    <w:abstractNumId w:val="2"/>
  </w:num>
  <w:num w:numId="11">
    <w:abstractNumId w:val="9"/>
  </w:num>
  <w:num w:numId="12">
    <w:abstractNumId w:val="11"/>
  </w:num>
  <w:num w:numId="13">
    <w:abstractNumId w:val="34"/>
  </w:num>
  <w:num w:numId="14">
    <w:abstractNumId w:val="28"/>
  </w:num>
  <w:num w:numId="15">
    <w:abstractNumId w:val="25"/>
  </w:num>
  <w:num w:numId="16">
    <w:abstractNumId w:val="1"/>
  </w:num>
  <w:num w:numId="17">
    <w:abstractNumId w:val="0"/>
  </w:num>
  <w:num w:numId="18">
    <w:abstractNumId w:val="23"/>
  </w:num>
  <w:num w:numId="19">
    <w:abstractNumId w:val="12"/>
  </w:num>
  <w:num w:numId="20">
    <w:abstractNumId w:val="32"/>
  </w:num>
  <w:num w:numId="21">
    <w:abstractNumId w:val="35"/>
  </w:num>
  <w:num w:numId="22">
    <w:abstractNumId w:val="20"/>
  </w:num>
  <w:num w:numId="23">
    <w:abstractNumId w:val="10"/>
  </w:num>
  <w:num w:numId="24">
    <w:abstractNumId w:val="17"/>
  </w:num>
  <w:num w:numId="25">
    <w:abstractNumId w:val="18"/>
  </w:num>
  <w:num w:numId="26">
    <w:abstractNumId w:val="15"/>
  </w:num>
  <w:num w:numId="27">
    <w:abstractNumId w:val="14"/>
  </w:num>
  <w:num w:numId="28">
    <w:abstractNumId w:val="31"/>
  </w:num>
  <w:num w:numId="29">
    <w:abstractNumId w:val="8"/>
  </w:num>
  <w:num w:numId="30">
    <w:abstractNumId w:val="3"/>
  </w:num>
  <w:num w:numId="31">
    <w:abstractNumId w:val="21"/>
  </w:num>
  <w:num w:numId="32">
    <w:abstractNumId w:val="24"/>
  </w:num>
  <w:num w:numId="33">
    <w:abstractNumId w:val="29"/>
  </w:num>
  <w:num w:numId="34">
    <w:abstractNumId w:val="6"/>
  </w:num>
  <w:num w:numId="35">
    <w:abstractNumId w:val="5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2E5"/>
    <w:rsid w:val="00016F09"/>
    <w:rsid w:val="000173F1"/>
    <w:rsid w:val="00033C0B"/>
    <w:rsid w:val="000A1E87"/>
    <w:rsid w:val="000A3E0E"/>
    <w:rsid w:val="000B2AAF"/>
    <w:rsid w:val="000F46AB"/>
    <w:rsid w:val="00103CFA"/>
    <w:rsid w:val="0010771C"/>
    <w:rsid w:val="00172261"/>
    <w:rsid w:val="001A5084"/>
    <w:rsid w:val="001A50A3"/>
    <w:rsid w:val="001A7023"/>
    <w:rsid w:val="001F5CA9"/>
    <w:rsid w:val="002079E0"/>
    <w:rsid w:val="002116A6"/>
    <w:rsid w:val="00217D6A"/>
    <w:rsid w:val="0022742C"/>
    <w:rsid w:val="0023770C"/>
    <w:rsid w:val="00241F2E"/>
    <w:rsid w:val="002A4BEB"/>
    <w:rsid w:val="002B7C58"/>
    <w:rsid w:val="00322A11"/>
    <w:rsid w:val="0033381C"/>
    <w:rsid w:val="0037473D"/>
    <w:rsid w:val="003E2861"/>
    <w:rsid w:val="003F1EB8"/>
    <w:rsid w:val="0043141E"/>
    <w:rsid w:val="0045008A"/>
    <w:rsid w:val="00456BA4"/>
    <w:rsid w:val="00473E59"/>
    <w:rsid w:val="004902C0"/>
    <w:rsid w:val="004B4164"/>
    <w:rsid w:val="00510E0A"/>
    <w:rsid w:val="005220A5"/>
    <w:rsid w:val="00537284"/>
    <w:rsid w:val="00552FCC"/>
    <w:rsid w:val="005902FB"/>
    <w:rsid w:val="0059591E"/>
    <w:rsid w:val="005B42FD"/>
    <w:rsid w:val="005F3BD1"/>
    <w:rsid w:val="005F6C57"/>
    <w:rsid w:val="00622D82"/>
    <w:rsid w:val="00661C49"/>
    <w:rsid w:val="00666747"/>
    <w:rsid w:val="0068662B"/>
    <w:rsid w:val="006A27C1"/>
    <w:rsid w:val="006D526F"/>
    <w:rsid w:val="00711BC1"/>
    <w:rsid w:val="007A0003"/>
    <w:rsid w:val="007A7F1E"/>
    <w:rsid w:val="007B5CCF"/>
    <w:rsid w:val="007D4F3F"/>
    <w:rsid w:val="007E094A"/>
    <w:rsid w:val="007E1BD6"/>
    <w:rsid w:val="007F0B15"/>
    <w:rsid w:val="00816CE0"/>
    <w:rsid w:val="008271CD"/>
    <w:rsid w:val="008333FB"/>
    <w:rsid w:val="0085074E"/>
    <w:rsid w:val="00890D81"/>
    <w:rsid w:val="008B4B05"/>
    <w:rsid w:val="008E34EA"/>
    <w:rsid w:val="008F7B10"/>
    <w:rsid w:val="009932DA"/>
    <w:rsid w:val="009B5BE0"/>
    <w:rsid w:val="00A1554B"/>
    <w:rsid w:val="00A32D7D"/>
    <w:rsid w:val="00A502B4"/>
    <w:rsid w:val="00A75DD3"/>
    <w:rsid w:val="00AD22E5"/>
    <w:rsid w:val="00B14E03"/>
    <w:rsid w:val="00B16EFD"/>
    <w:rsid w:val="00B5563A"/>
    <w:rsid w:val="00B8124F"/>
    <w:rsid w:val="00B94E2B"/>
    <w:rsid w:val="00C06D32"/>
    <w:rsid w:val="00C20D74"/>
    <w:rsid w:val="00C4538D"/>
    <w:rsid w:val="00C47D6B"/>
    <w:rsid w:val="00C57AF2"/>
    <w:rsid w:val="00C9613E"/>
    <w:rsid w:val="00C96537"/>
    <w:rsid w:val="00CD7357"/>
    <w:rsid w:val="00CF7162"/>
    <w:rsid w:val="00D16FED"/>
    <w:rsid w:val="00D172E8"/>
    <w:rsid w:val="00D32899"/>
    <w:rsid w:val="00D50360"/>
    <w:rsid w:val="00D5345E"/>
    <w:rsid w:val="00D73C6D"/>
    <w:rsid w:val="00D900F1"/>
    <w:rsid w:val="00DB0069"/>
    <w:rsid w:val="00DB3FFB"/>
    <w:rsid w:val="00DB438A"/>
    <w:rsid w:val="00DD2BDA"/>
    <w:rsid w:val="00DF020F"/>
    <w:rsid w:val="00E17F4E"/>
    <w:rsid w:val="00E36148"/>
    <w:rsid w:val="00E737B4"/>
    <w:rsid w:val="00EA2362"/>
    <w:rsid w:val="00EB0771"/>
    <w:rsid w:val="00ED58F1"/>
    <w:rsid w:val="00EE03AB"/>
    <w:rsid w:val="00F11578"/>
    <w:rsid w:val="00F305DA"/>
    <w:rsid w:val="00F76A9B"/>
    <w:rsid w:val="00F84068"/>
    <w:rsid w:val="00FF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6A"/>
    <w:pPr>
      <w:spacing w:before="240"/>
      <w:ind w:left="720"/>
      <w:jc w:val="both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uiPriority w:val="99"/>
    <w:rsid w:val="00DB438A"/>
    <w:pPr>
      <w:spacing w:before="20" w:after="20"/>
      <w:ind w:left="0"/>
      <w:jc w:val="left"/>
    </w:pPr>
    <w:rPr>
      <w:sz w:val="18"/>
      <w:szCs w:val="20"/>
    </w:rPr>
  </w:style>
  <w:style w:type="character" w:styleId="Hyperlink">
    <w:name w:val="Hyperlink"/>
    <w:basedOn w:val="DefaultParagraphFont"/>
    <w:uiPriority w:val="99"/>
    <w:rsid w:val="00D172E8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F7B10"/>
    <w:pPr>
      <w:spacing w:before="240"/>
      <w:ind w:left="7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1554B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1139</TotalTime>
  <Pages>1</Pages>
  <Words>108</Words>
  <Characters>620</Characters>
  <Application>Microsoft Office Outlook</Application>
  <DocSecurity>0</DocSecurity>
  <Lines>0</Lines>
  <Paragraphs>0</Paragraphs>
  <ScaleCrop>false</ScaleCrop>
  <Company>National Cancer Institute, NIH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</dc:title>
  <dc:subject/>
  <dc:creator>Registered User</dc:creator>
  <cp:keywords/>
  <dc:description/>
  <cp:lastModifiedBy> </cp:lastModifiedBy>
  <cp:revision>6</cp:revision>
  <dcterms:created xsi:type="dcterms:W3CDTF">2008-06-25T18:23:00Z</dcterms:created>
  <dcterms:modified xsi:type="dcterms:W3CDTF">2008-07-23T14:59:00Z</dcterms:modified>
</cp:coreProperties>
</file>